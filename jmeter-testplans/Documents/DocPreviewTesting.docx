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BB8" w:rsidRDefault="00566110">
      <w:pPr>
        <w:pStyle w:val="Title"/>
      </w:pPr>
      <w:proofErr w:type="spellStart"/>
      <w:r>
        <w:t>DocPreview</w:t>
      </w:r>
      <w:proofErr w:type="spellEnd"/>
      <w:r w:rsidR="00892EEF">
        <w:t xml:space="preserve"> testing!!</w:t>
      </w:r>
    </w:p>
    <w:p w:rsidR="00433BB8" w:rsidRDefault="00892EEF">
      <w:pPr>
        <w:pStyle w:val="Heading1"/>
      </w:pPr>
      <w:r>
        <w:t>Heading</w:t>
      </w:r>
    </w:p>
    <w:p w:rsidR="00433BB8" w:rsidRDefault="00892EEF">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433BB8" w:rsidRDefault="00892EEF">
      <w:r>
        <w:t>Go ahead and get started.</w:t>
      </w:r>
    </w:p>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 xml:space="preserve">To take advantage of this template’s design, use the Styles gallery on the Home tab. You can format your headings by using heading styles, or highlight important text using other styles, like Emphasis and </w:t>
      </w:r>
      <w:r>
        <w:lastRenderedPageBreak/>
        <w:t>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lastRenderedPageBreak/>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lastRenderedPageBreak/>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lastRenderedPageBreak/>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p w:rsidR="00566110" w:rsidRDefault="00566110"/>
    <w:p w:rsidR="00566110" w:rsidRDefault="00566110" w:rsidP="00566110">
      <w:pPr>
        <w:pStyle w:val="Heading1"/>
      </w:pPr>
      <w:r>
        <w:t>Heading</w:t>
      </w:r>
    </w:p>
    <w:p w:rsidR="00566110" w:rsidRDefault="00566110" w:rsidP="00566110">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566110" w:rsidRDefault="00566110" w:rsidP="00566110">
      <w:r>
        <w:t>Go ahead and get started.</w:t>
      </w:r>
    </w:p>
    <w:p w:rsidR="00566110" w:rsidRDefault="00566110">
      <w:bookmarkStart w:id="0" w:name="_GoBack"/>
      <w:bookmarkEnd w:id="0"/>
    </w:p>
    <w:sectPr w:rsidR="005661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EF"/>
    <w:rsid w:val="00433BB8"/>
    <w:rsid w:val="00566110"/>
    <w:rsid w:val="00892EE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15BAE-7971-468C-9B0B-D5537D33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ty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Odell Betty</dc:creator>
  <cp:keywords/>
  <cp:lastModifiedBy>Odell Betty</cp:lastModifiedBy>
  <cp:revision>2</cp:revision>
  <dcterms:created xsi:type="dcterms:W3CDTF">2014-07-31T16:37:00Z</dcterms:created>
  <dcterms:modified xsi:type="dcterms:W3CDTF">2014-07-31T16:37:00Z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